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91DF" w14:textId="421F5D67" w:rsidR="00E04FEB" w:rsidRDefault="00A608BB" w:rsidP="005512BD">
      <w:pPr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</w:pPr>
      <w:r w:rsidRPr="00B1194A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 xml:space="preserve">ข้อที่ </w:t>
      </w:r>
      <w:r w:rsidR="005D2A51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>2</w:t>
      </w:r>
      <w:r w:rsidR="005512BD" w:rsidRPr="00B1194A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  <w:lang w:val="en-US"/>
        </w:rPr>
        <w:t xml:space="preserve"> </w:t>
      </w:r>
      <w:r w:rsidR="005512BD" w:rsidRPr="00B1194A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 xml:space="preserve">| </w:t>
      </w:r>
      <w:r w:rsidR="00086506"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  <w:t>COVID Notification</w:t>
      </w:r>
    </w:p>
    <w:p w14:paraId="1B42A468" w14:textId="77777777" w:rsidR="002C16C7" w:rsidRPr="002C16C7" w:rsidRDefault="002C16C7" w:rsidP="005512BD">
      <w:pPr>
        <w:rPr>
          <w:rFonts w:ascii="TH SarabunPSK" w:hAnsi="TH SarabunPSK" w:cs="TH SarabunPSK"/>
          <w:b/>
          <w:bCs/>
          <w:color w:val="002060"/>
          <w:sz w:val="40"/>
          <w:szCs w:val="40"/>
          <w:lang w:val="en-US"/>
        </w:rPr>
      </w:pPr>
    </w:p>
    <w:p w14:paraId="586506C1" w14:textId="0D178A25" w:rsidR="00E04FEB" w:rsidRPr="00DD4E98" w:rsidRDefault="005D2A51" w:rsidP="005512BD">
      <w:pPr>
        <w:rPr>
          <w:rFonts w:ascii="TH SarabunPSK" w:hAnsi="TH SarabunPSK" w:cs="TH SarabunPSK"/>
          <w:color w:val="002060"/>
          <w:sz w:val="36"/>
          <w:szCs w:val="36"/>
          <w:cs/>
          <w:lang w:val="en-US"/>
        </w:rPr>
      </w:pPr>
      <w:r w:rsidRPr="002C16C7">
        <w:rPr>
          <w:rFonts w:ascii="TH SarabunPSK" w:hAnsi="TH SarabunPSK" w:cs="TH SarabunPSK" w:hint="cs"/>
          <w:color w:val="002060"/>
          <w:sz w:val="36"/>
          <w:szCs w:val="36"/>
          <w:lang w:val="en-US"/>
        </w:rPr>
        <w:tab/>
      </w:r>
      <w:r w:rsidR="00DD4E98">
        <w:rPr>
          <w:rFonts w:ascii="TH SarabunPSK" w:hAnsi="TH SarabunPSK" w:cs="TH SarabunPSK" w:hint="cs"/>
          <w:color w:val="002060"/>
          <w:sz w:val="36"/>
          <w:szCs w:val="36"/>
          <w:cs/>
          <w:lang w:val="en-US"/>
        </w:rPr>
        <w:t xml:space="preserve">จงเขียนโปรแกรมรับค่าจำนวน </w:t>
      </w:r>
      <w:r w:rsidR="00DD4E98">
        <w:rPr>
          <w:rFonts w:ascii="TH SarabunPSK" w:hAnsi="TH SarabunPSK" w:cs="TH SarabunPSK"/>
          <w:color w:val="002060"/>
          <w:sz w:val="36"/>
          <w:szCs w:val="36"/>
          <w:lang w:val="en-US"/>
        </w:rPr>
        <w:t xml:space="preserve">Case </w:t>
      </w:r>
      <w:r w:rsidR="00DD4E98">
        <w:rPr>
          <w:rFonts w:ascii="TH SarabunPSK" w:hAnsi="TH SarabunPSK" w:cs="TH SarabunPSK" w:hint="cs"/>
          <w:color w:val="002060"/>
          <w:sz w:val="36"/>
          <w:szCs w:val="36"/>
          <w:cs/>
          <w:lang w:val="en-US"/>
        </w:rPr>
        <w:t xml:space="preserve">ของ </w:t>
      </w:r>
      <w:r w:rsidR="00DD4E98">
        <w:rPr>
          <w:rFonts w:ascii="TH SarabunPSK" w:hAnsi="TH SarabunPSK" w:cs="TH SarabunPSK"/>
          <w:color w:val="002060"/>
          <w:sz w:val="36"/>
          <w:szCs w:val="36"/>
          <w:lang w:val="en-US"/>
        </w:rPr>
        <w:t xml:space="preserve">Covid </w:t>
      </w:r>
      <w:r w:rsidR="00DD4E98">
        <w:rPr>
          <w:rFonts w:ascii="TH SarabunPSK" w:hAnsi="TH SarabunPSK" w:cs="TH SarabunPSK" w:hint="cs"/>
          <w:color w:val="002060"/>
          <w:sz w:val="36"/>
          <w:szCs w:val="36"/>
          <w:cs/>
          <w:lang w:val="en-US"/>
        </w:rPr>
        <w:t xml:space="preserve">ในแต่ละวันโดยถ้าหาก </w:t>
      </w:r>
      <w:r w:rsidR="00DD4E98">
        <w:rPr>
          <w:rFonts w:ascii="TH SarabunPSK" w:hAnsi="TH SarabunPSK" w:cs="TH SarabunPSK"/>
          <w:color w:val="002060"/>
          <w:sz w:val="36"/>
          <w:szCs w:val="36"/>
          <w:lang w:val="en-US"/>
        </w:rPr>
        <w:t xml:space="preserve">Case </w:t>
      </w:r>
      <w:r w:rsidR="00DD4E98">
        <w:rPr>
          <w:rFonts w:ascii="TH SarabunPSK" w:hAnsi="TH SarabunPSK" w:cs="TH SarabunPSK" w:hint="cs"/>
          <w:color w:val="002060"/>
          <w:sz w:val="36"/>
          <w:szCs w:val="36"/>
          <w:cs/>
          <w:lang w:val="en-US"/>
        </w:rPr>
        <w:t xml:space="preserve">ในแต่ละวันยังมีแนวโน้มเพิ่มขึ้นให้ </w:t>
      </w:r>
      <w:r w:rsidR="00DD4E98">
        <w:rPr>
          <w:rFonts w:ascii="TH SarabunPSK" w:hAnsi="TH SarabunPSK" w:cs="TH SarabunPSK"/>
          <w:color w:val="002060"/>
          <w:sz w:val="36"/>
          <w:szCs w:val="36"/>
          <w:lang w:val="en-US"/>
        </w:rPr>
        <w:t xml:space="preserve">Loop </w:t>
      </w:r>
      <w:r w:rsidR="00DD4E98">
        <w:rPr>
          <w:rFonts w:ascii="TH SarabunPSK" w:hAnsi="TH SarabunPSK" w:cs="TH SarabunPSK" w:hint="cs"/>
          <w:color w:val="002060"/>
          <w:sz w:val="36"/>
          <w:szCs w:val="36"/>
          <w:cs/>
          <w:lang w:val="en-US"/>
        </w:rPr>
        <w:t xml:space="preserve">ยังทำงานจนกระทั่ง </w:t>
      </w:r>
      <w:r w:rsidR="00DD4E98">
        <w:rPr>
          <w:rFonts w:ascii="TH SarabunPSK" w:hAnsi="TH SarabunPSK" w:cs="TH SarabunPSK"/>
          <w:color w:val="002060"/>
          <w:sz w:val="36"/>
          <w:szCs w:val="36"/>
          <w:lang w:val="en-US"/>
        </w:rPr>
        <w:t xml:space="preserve">Case </w:t>
      </w:r>
      <w:r w:rsidR="00DD4E98">
        <w:rPr>
          <w:rFonts w:ascii="TH SarabunPSK" w:hAnsi="TH SarabunPSK" w:cs="TH SarabunPSK" w:hint="cs"/>
          <w:color w:val="002060"/>
          <w:sz w:val="36"/>
          <w:szCs w:val="36"/>
          <w:cs/>
          <w:lang w:val="en-US"/>
        </w:rPr>
        <w:t>ลดลง</w:t>
      </w:r>
    </w:p>
    <w:p w14:paraId="36C105C9" w14:textId="77777777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  <w:r w:rsidRPr="00A608BB"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  <w:lang w:val="en-US"/>
        </w:rPr>
        <w:t>ข้อมูลเข้า</w:t>
      </w:r>
    </w:p>
    <w:p w14:paraId="76FACE44" w14:textId="7E497D94" w:rsidR="005D2A51" w:rsidRPr="005512BD" w:rsidRDefault="00A608BB" w:rsidP="00DD4E98">
      <w:pPr>
        <w:rPr>
          <w:rFonts w:ascii="TH SarabunPSK" w:hAnsi="TH SarabunPSK" w:cs="TH SarabunPSK"/>
          <w:sz w:val="36"/>
          <w:szCs w:val="36"/>
          <w:lang w:val="en-US"/>
        </w:rPr>
      </w:pPr>
      <w:r>
        <w:rPr>
          <w:rFonts w:ascii="TH SarabunPSK" w:hAnsi="TH SarabunPSK" w:cs="TH SarabunPSK"/>
          <w:sz w:val="36"/>
          <w:szCs w:val="36"/>
          <w:cs/>
          <w:lang w:val="en-US"/>
        </w:rPr>
        <w:tab/>
      </w:r>
      <w:r w:rsidR="00DD4E98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จำนวน </w:t>
      </w:r>
      <w:r w:rsidR="00DD4E98">
        <w:rPr>
          <w:rFonts w:ascii="TH SarabunPSK" w:hAnsi="TH SarabunPSK" w:cs="TH SarabunPSK"/>
          <w:sz w:val="36"/>
          <w:szCs w:val="36"/>
          <w:lang w:val="en-US"/>
        </w:rPr>
        <w:t xml:space="preserve">Case Covid-19 </w:t>
      </w:r>
      <w:r w:rsidR="00DD4E98">
        <w:rPr>
          <w:rFonts w:ascii="TH SarabunPSK" w:hAnsi="TH SarabunPSK" w:cs="TH SarabunPSK" w:hint="cs"/>
          <w:sz w:val="36"/>
          <w:szCs w:val="36"/>
          <w:cs/>
          <w:lang w:val="en-US"/>
        </w:rPr>
        <w:t>ในแต่ละวัน</w:t>
      </w:r>
    </w:p>
    <w:p w14:paraId="780ADEB8" w14:textId="690CB1BF" w:rsidR="00A608BB" w:rsidRPr="009719B0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  <w:lang w:val="en-US"/>
        </w:rPr>
        <w:t>ผลลั</w:t>
      </w:r>
      <w:r w:rsidR="009719B0"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  <w:lang w:val="en-US"/>
        </w:rPr>
        <w:t>พธ์</w:t>
      </w:r>
      <w:r w:rsidR="002C16C7">
        <w:rPr>
          <w:rFonts w:ascii="TH SarabunPSK" w:hAnsi="TH SarabunPSK" w:cs="TH SarabunPSK" w:hint="cs"/>
          <w:sz w:val="36"/>
          <w:szCs w:val="36"/>
          <w:cs/>
          <w:lang w:val="en-US"/>
        </w:rPr>
        <w:t xml:space="preserve"> </w:t>
      </w:r>
    </w:p>
    <w:p w14:paraId="540F31A1" w14:textId="77777777" w:rsidR="00A608BB" w:rsidRDefault="00A608BB">
      <w:pPr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DD4E98" w14:paraId="2D6BB4C3" w14:textId="77777777" w:rsidTr="00293002">
        <w:tc>
          <w:tcPr>
            <w:tcW w:w="6658" w:type="dxa"/>
          </w:tcPr>
          <w:p w14:paraId="65EFBFD5" w14:textId="49122807" w:rsidR="00DD4E98" w:rsidRDefault="00DD4E98">
            <w:pPr>
              <w:rPr>
                <w:rFonts w:ascii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  <w:lang w:val="en-US"/>
              </w:rPr>
              <w:t>ตัวอย่างการรัน</w:t>
            </w:r>
          </w:p>
        </w:tc>
      </w:tr>
      <w:tr w:rsidR="00DD4E98" w14:paraId="59DF0B20" w14:textId="77777777" w:rsidTr="00293002">
        <w:tc>
          <w:tcPr>
            <w:tcW w:w="6658" w:type="dxa"/>
          </w:tcPr>
          <w:p w14:paraId="15D557C4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yesterday of case : 10</w:t>
            </w:r>
          </w:p>
          <w:p w14:paraId="3494C030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10</w:t>
            </w:r>
          </w:p>
          <w:p w14:paraId="499DBDF0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10</w:t>
            </w:r>
          </w:p>
          <w:p w14:paraId="438C8B7C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Total case : 30 </w:t>
            </w:r>
          </w:p>
          <w:p w14:paraId="01CFF216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20</w:t>
            </w:r>
          </w:p>
          <w:p w14:paraId="2186E7E6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Total case : 50 RED CODE!! New high : 20 </w:t>
            </w:r>
          </w:p>
          <w:p w14:paraId="4F7B14FC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19</w:t>
            </w:r>
          </w:p>
          <w:p w14:paraId="3FE0DB64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Total case : 69 </w:t>
            </w:r>
          </w:p>
          <w:p w14:paraId="18026BF8" w14:textId="304D6EFC" w:rsidR="00DD4E98" w:rsidRPr="00E04FEB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Good Situation</w:t>
            </w:r>
          </w:p>
        </w:tc>
      </w:tr>
      <w:tr w:rsidR="00DD4E98" w14:paraId="4DF03C78" w14:textId="77777777" w:rsidTr="00293002">
        <w:tc>
          <w:tcPr>
            <w:tcW w:w="6658" w:type="dxa"/>
          </w:tcPr>
          <w:p w14:paraId="55834B5B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yesterday of case : 10</w:t>
            </w:r>
          </w:p>
          <w:p w14:paraId="28EEB4DB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10</w:t>
            </w:r>
          </w:p>
          <w:p w14:paraId="689D0462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20</w:t>
            </w:r>
          </w:p>
          <w:p w14:paraId="6ABE00BC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Total case : 40 RED CODE!! New high : 20 </w:t>
            </w:r>
          </w:p>
          <w:p w14:paraId="162F2409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30</w:t>
            </w:r>
          </w:p>
          <w:p w14:paraId="29862ACA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Total case : 70 RED CODE!! New high : 30 </w:t>
            </w:r>
          </w:p>
          <w:p w14:paraId="1B243FBB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40</w:t>
            </w:r>
          </w:p>
          <w:p w14:paraId="58ADB330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Total case : 110 RED CODE!! New high : 40 </w:t>
            </w:r>
          </w:p>
          <w:p w14:paraId="1AC01281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30</w:t>
            </w:r>
          </w:p>
          <w:p w14:paraId="55929F13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Total case : 140 </w:t>
            </w:r>
          </w:p>
          <w:p w14:paraId="5CBAB000" w14:textId="74ED8F4A" w:rsidR="00DD4E98" w:rsidRPr="00E04FEB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Good Situation</w:t>
            </w:r>
          </w:p>
        </w:tc>
      </w:tr>
      <w:tr w:rsidR="00DD4E98" w14:paraId="560BA6FA" w14:textId="77777777" w:rsidTr="00293002">
        <w:tc>
          <w:tcPr>
            <w:tcW w:w="6658" w:type="dxa"/>
          </w:tcPr>
          <w:p w14:paraId="3850ED47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yesterday of case : 1</w:t>
            </w:r>
          </w:p>
          <w:p w14:paraId="13AB93B6" w14:textId="77777777" w:rsidR="00293002" w:rsidRPr="00293002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Enter today of case : 0</w:t>
            </w:r>
          </w:p>
          <w:p w14:paraId="144CA928" w14:textId="384E7B91" w:rsidR="00DD4E98" w:rsidRPr="00E04FEB" w:rsidRDefault="00293002" w:rsidP="0029300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93002">
              <w:rPr>
                <w:rFonts w:ascii="Consolas" w:hAnsi="Consolas" w:cs="Consolas"/>
                <w:sz w:val="22"/>
                <w:szCs w:val="22"/>
                <w:lang w:val="en-US"/>
              </w:rPr>
              <w:t>Good Situation</w:t>
            </w:r>
          </w:p>
        </w:tc>
      </w:tr>
    </w:tbl>
    <w:p w14:paraId="1811A8ED" w14:textId="77777777" w:rsidR="00A608BB" w:rsidRPr="00A608BB" w:rsidRDefault="00A608BB">
      <w:pPr>
        <w:rPr>
          <w:rFonts w:ascii="TH SarabunPSK" w:hAnsi="TH SarabunPSK" w:cs="TH SarabunPSK"/>
          <w:sz w:val="36"/>
          <w:szCs w:val="36"/>
          <w:cs/>
          <w:lang w:val="en-US"/>
        </w:rPr>
      </w:pPr>
    </w:p>
    <w:sectPr w:rsidR="00A608BB" w:rsidRPr="00A608BB">
      <w:headerReference w:type="even" r:id="rId6"/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1B53" w14:textId="77777777" w:rsidR="004F6CB1" w:rsidRDefault="004F6CB1" w:rsidP="00A608BB">
      <w:r>
        <w:separator/>
      </w:r>
    </w:p>
  </w:endnote>
  <w:endnote w:type="continuationSeparator" w:id="0">
    <w:p w14:paraId="2D06B4D9" w14:textId="77777777" w:rsidR="004F6CB1" w:rsidRDefault="004F6CB1" w:rsidP="00A6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3D49" w14:textId="77777777" w:rsidR="00A608BB" w:rsidRPr="00A608BB" w:rsidRDefault="00A608BB" w:rsidP="00A608BB">
    <w:pPr>
      <w:pStyle w:val="Header"/>
      <w:rPr>
        <w:lang w:val="en-US"/>
      </w:rPr>
    </w:pPr>
    <w:r>
      <w:rPr>
        <w:lang w:val="en-US"/>
      </w:rPr>
      <w:t>6434480323 | Ratchanon Panmas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247B" w14:textId="77777777" w:rsidR="004F6CB1" w:rsidRDefault="004F6CB1" w:rsidP="00A608BB">
      <w:r>
        <w:separator/>
      </w:r>
    </w:p>
  </w:footnote>
  <w:footnote w:type="continuationSeparator" w:id="0">
    <w:p w14:paraId="2E1A0EE1" w14:textId="77777777" w:rsidR="004F6CB1" w:rsidRDefault="004F6CB1" w:rsidP="00A60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65610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9FF5FD7" w14:textId="77777777" w:rsidR="00A608BB" w:rsidRDefault="00A608BB" w:rsidP="00BF5F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0C83F0" w14:textId="77777777" w:rsidR="00A608BB" w:rsidRDefault="00A608BB" w:rsidP="00A608B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44678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CA43B4" w14:textId="77777777" w:rsidR="00A608BB" w:rsidRDefault="00A608BB" w:rsidP="00BF5F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94164D" w14:textId="77777777" w:rsidR="00A608BB" w:rsidRDefault="00A608BB" w:rsidP="00A608B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60"/>
    <w:rsid w:val="00062DF0"/>
    <w:rsid w:val="00086506"/>
    <w:rsid w:val="00214323"/>
    <w:rsid w:val="00293002"/>
    <w:rsid w:val="002C16C7"/>
    <w:rsid w:val="004061D7"/>
    <w:rsid w:val="004F6CB1"/>
    <w:rsid w:val="005512BD"/>
    <w:rsid w:val="005D2A51"/>
    <w:rsid w:val="009719B0"/>
    <w:rsid w:val="00A32560"/>
    <w:rsid w:val="00A608BB"/>
    <w:rsid w:val="00AC46B6"/>
    <w:rsid w:val="00AE7971"/>
    <w:rsid w:val="00B1194A"/>
    <w:rsid w:val="00CA4576"/>
    <w:rsid w:val="00DD4E98"/>
    <w:rsid w:val="00E04FEB"/>
    <w:rsid w:val="00F8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26EED"/>
  <w15:chartTrackingRefBased/>
  <w15:docId w15:val="{4ADA4099-DE46-9047-B103-817FD208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08B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A60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08BB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A608BB"/>
  </w:style>
  <w:style w:type="table" w:styleId="TableGrid">
    <w:name w:val="Table Grid"/>
    <w:basedOn w:val="TableNormal"/>
    <w:uiPriority w:val="39"/>
    <w:rsid w:val="00A60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tchanon/Library/Group%20Containers/UBF8T346G9.Office/User%20Content.localized/Templates.localized/Comprog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ComprogLab.dotx</Template>
  <TotalTime>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Ratchanon Panmas</cp:lastModifiedBy>
  <cp:revision>3</cp:revision>
  <dcterms:created xsi:type="dcterms:W3CDTF">2021-10-06T02:57:00Z</dcterms:created>
  <dcterms:modified xsi:type="dcterms:W3CDTF">2021-10-06T03:48:00Z</dcterms:modified>
</cp:coreProperties>
</file>