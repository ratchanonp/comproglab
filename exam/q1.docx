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95F6" w14:textId="4E7C2C68" w:rsidR="00E04FEB" w:rsidRPr="00190232" w:rsidRDefault="00A608BB" w:rsidP="00E04FEB">
      <w:pPr>
        <w:rPr>
          <w:rFonts w:ascii="TH SarabunPSK" w:hAnsi="TH SarabunPSK" w:cs="Arial" w:hint="cs"/>
          <w:b/>
          <w:bCs/>
          <w:color w:val="002060"/>
          <w:sz w:val="40"/>
          <w:szCs w:val="50"/>
          <w:cs/>
          <w:lang w:val="en-US"/>
        </w:rPr>
      </w:pPr>
      <w:r w:rsidRPr="00B1194A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  <w:lang w:val="en-US"/>
        </w:rPr>
        <w:t>ข้อที่</w:t>
      </w:r>
      <w:r w:rsidR="00190232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  <w:lang w:val="en-US"/>
        </w:rPr>
        <w:t xml:space="preserve"> 1</w:t>
      </w:r>
      <w:r w:rsidR="005512BD" w:rsidRPr="00B1194A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  <w:lang w:val="en-US"/>
        </w:rPr>
        <w:t xml:space="preserve"> </w:t>
      </w:r>
      <w:r w:rsidR="005512BD" w:rsidRPr="00B1194A">
        <w:rPr>
          <w:rFonts w:ascii="TH SarabunPSK" w:hAnsi="TH SarabunPSK" w:cs="TH SarabunPSK"/>
          <w:b/>
          <w:bCs/>
          <w:color w:val="002060"/>
          <w:sz w:val="40"/>
          <w:szCs w:val="40"/>
          <w:lang w:val="en-US"/>
        </w:rPr>
        <w:t xml:space="preserve">| </w:t>
      </w:r>
      <w:r w:rsidR="00190232">
        <w:rPr>
          <w:rFonts w:ascii="TH SarabunPSK" w:hAnsi="TH SarabunPSK" w:cs="TH SarabunPSK"/>
          <w:b/>
          <w:bCs/>
          <w:color w:val="002060"/>
          <w:sz w:val="40"/>
          <w:szCs w:val="40"/>
          <w:lang w:val="en-US"/>
        </w:rPr>
        <w:t>A B</w:t>
      </w:r>
      <w:r w:rsidR="00190232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  <w:lang w:val="en-US"/>
        </w:rPr>
        <w:t xml:space="preserve"> </w:t>
      </w:r>
      <w:r w:rsidR="00190232">
        <w:rPr>
          <w:rFonts w:ascii="TH SarabunPSK" w:hAnsi="TH SarabunPSK" w:cs="TH SarabunPSK"/>
          <w:b/>
          <w:bCs/>
          <w:color w:val="002060"/>
          <w:sz w:val="40"/>
          <w:szCs w:val="40"/>
          <w:lang w:val="en-US"/>
        </w:rPr>
        <w:t xml:space="preserve">C </w:t>
      </w:r>
      <w:r w:rsidR="00190232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  <w:lang w:val="en-US"/>
        </w:rPr>
        <w:t>ต่อไปอะไร</w:t>
      </w:r>
    </w:p>
    <w:p w14:paraId="3E0204B7" w14:textId="77777777" w:rsidR="00E04FEB" w:rsidRDefault="00E04FEB" w:rsidP="005512BD">
      <w:pPr>
        <w:rPr>
          <w:rFonts w:ascii="TH SarabunPSK" w:hAnsi="TH SarabunPSK" w:cs="Arial"/>
          <w:b/>
          <w:bCs/>
          <w:color w:val="002060"/>
          <w:sz w:val="40"/>
          <w:szCs w:val="50"/>
          <w:lang w:val="en-US"/>
        </w:rPr>
      </w:pPr>
    </w:p>
    <w:p w14:paraId="6E7BAE2E" w14:textId="22CC1D7A" w:rsidR="00E04FEB" w:rsidRPr="00493407" w:rsidRDefault="00190232" w:rsidP="005512BD">
      <w:pPr>
        <w:rPr>
          <w:rFonts w:ascii="TH SarabunPSK" w:hAnsi="TH SarabunPSK" w:cs="TH SarabunPSK" w:hint="cs"/>
          <w:color w:val="002060"/>
          <w:sz w:val="32"/>
          <w:szCs w:val="32"/>
          <w:cs/>
          <w:lang w:val="en-US"/>
        </w:rPr>
      </w:pPr>
      <w:r>
        <w:rPr>
          <w:rFonts w:ascii="TH SarabunPSK" w:hAnsi="TH SarabunPSK" w:cs="Arial"/>
          <w:b/>
          <w:bCs/>
          <w:color w:val="002060"/>
          <w:sz w:val="40"/>
          <w:szCs w:val="50"/>
          <w:cs/>
          <w:lang w:val="en-US"/>
        </w:rPr>
        <w:tab/>
      </w:r>
      <w:r w:rsidRPr="00493407">
        <w:rPr>
          <w:rFonts w:ascii="TH SarabunPSK" w:hAnsi="TH SarabunPSK" w:cs="TH SarabunPSK" w:hint="cs"/>
          <w:color w:val="002060"/>
          <w:sz w:val="32"/>
          <w:szCs w:val="32"/>
          <w:cs/>
          <w:lang w:val="en-US"/>
        </w:rPr>
        <w:t>จงเขียนโปรแกรมที่รับ</w:t>
      </w:r>
      <w:r w:rsidR="00493407" w:rsidRPr="00493407">
        <w:rPr>
          <w:rFonts w:ascii="TH SarabunPSK" w:hAnsi="TH SarabunPSK" w:cs="TH SarabunPSK" w:hint="cs"/>
          <w:color w:val="002060"/>
          <w:sz w:val="32"/>
          <w:szCs w:val="32"/>
          <w:cs/>
          <w:lang w:val="en-US"/>
        </w:rPr>
        <w:t xml:space="preserve">ค่า </w:t>
      </w:r>
      <w:r w:rsidR="00493407" w:rsidRPr="00493407">
        <w:rPr>
          <w:rFonts w:ascii="TH SarabunPSK" w:hAnsi="TH SarabunPSK" w:cs="TH SarabunPSK"/>
          <w:color w:val="002060"/>
          <w:sz w:val="32"/>
          <w:szCs w:val="32"/>
          <w:lang w:val="en-US"/>
        </w:rPr>
        <w:t xml:space="preserve">Alphabet A – Z </w:t>
      </w:r>
      <w:r w:rsidR="00493407">
        <w:rPr>
          <w:rFonts w:ascii="TH SarabunPSK" w:hAnsi="TH SarabunPSK" w:cs="TH SarabunPSK" w:hint="cs"/>
          <w:color w:val="002060"/>
          <w:sz w:val="32"/>
          <w:szCs w:val="32"/>
          <w:cs/>
          <w:lang w:val="en-US"/>
        </w:rPr>
        <w:t xml:space="preserve">หลังจากนั้นให้รับจำนวนเต็มบวก </w:t>
      </w:r>
      <w:r w:rsidR="00493407">
        <w:rPr>
          <w:rFonts w:ascii="TH SarabunPSK" w:hAnsi="TH SarabunPSK" w:cs="TH SarabunPSK"/>
          <w:color w:val="002060"/>
          <w:sz w:val="32"/>
          <w:szCs w:val="32"/>
          <w:lang w:val="en-US"/>
        </w:rPr>
        <w:t xml:space="preserve">N </w:t>
      </w:r>
      <w:r w:rsidR="00493407">
        <w:rPr>
          <w:rFonts w:ascii="TH SarabunPSK" w:hAnsi="TH SarabunPSK" w:cs="TH SarabunPSK" w:hint="cs"/>
          <w:color w:val="002060"/>
          <w:sz w:val="32"/>
          <w:szCs w:val="32"/>
          <w:cs/>
          <w:lang w:val="en-US"/>
        </w:rPr>
        <w:t xml:space="preserve">เลขหาตัว </w:t>
      </w:r>
      <w:r w:rsidR="00493407">
        <w:rPr>
          <w:rFonts w:ascii="TH SarabunPSK" w:hAnsi="TH SarabunPSK" w:cs="TH SarabunPSK"/>
          <w:color w:val="002060"/>
          <w:sz w:val="32"/>
          <w:szCs w:val="32"/>
          <w:lang w:val="en-US"/>
        </w:rPr>
        <w:t xml:space="preserve">Alphabet </w:t>
      </w:r>
      <w:r w:rsidR="00493407">
        <w:rPr>
          <w:rFonts w:ascii="TH SarabunPSK" w:hAnsi="TH SarabunPSK" w:cs="TH SarabunPSK" w:hint="cs"/>
          <w:color w:val="002060"/>
          <w:sz w:val="32"/>
          <w:szCs w:val="32"/>
          <w:cs/>
          <w:lang w:val="en-US"/>
        </w:rPr>
        <w:t xml:space="preserve">ที่นับไปจาก </w:t>
      </w:r>
      <w:r w:rsidR="00493407">
        <w:rPr>
          <w:rFonts w:ascii="TH SarabunPSK" w:hAnsi="TH SarabunPSK" w:cs="TH SarabunPSK"/>
          <w:color w:val="002060"/>
          <w:sz w:val="32"/>
          <w:szCs w:val="32"/>
          <w:lang w:val="en-US"/>
        </w:rPr>
        <w:t xml:space="preserve">Alphabet </w:t>
      </w:r>
      <w:r w:rsidR="00493407">
        <w:rPr>
          <w:rFonts w:ascii="TH SarabunPSK" w:hAnsi="TH SarabunPSK" w:cs="TH SarabunPSK" w:hint="cs"/>
          <w:color w:val="002060"/>
          <w:sz w:val="32"/>
          <w:szCs w:val="32"/>
          <w:cs/>
          <w:lang w:val="en-US"/>
        </w:rPr>
        <w:t xml:space="preserve">ที่รับมาครั้งแรกเป็นจำนวน </w:t>
      </w:r>
      <w:r w:rsidR="00493407">
        <w:rPr>
          <w:rFonts w:ascii="TH SarabunPSK" w:hAnsi="TH SarabunPSK" w:cs="TH SarabunPSK"/>
          <w:color w:val="002060"/>
          <w:sz w:val="32"/>
          <w:szCs w:val="32"/>
          <w:lang w:val="en-US"/>
        </w:rPr>
        <w:t xml:space="preserve">N </w:t>
      </w:r>
      <w:r w:rsidR="00493407">
        <w:rPr>
          <w:rFonts w:ascii="TH SarabunPSK" w:hAnsi="TH SarabunPSK" w:cs="TH SarabunPSK" w:hint="cs"/>
          <w:color w:val="002060"/>
          <w:sz w:val="32"/>
          <w:szCs w:val="32"/>
          <w:cs/>
          <w:lang w:val="en-US"/>
        </w:rPr>
        <w:t xml:space="preserve">ตัว หากนับถึง </w:t>
      </w:r>
      <w:r w:rsidR="00493407">
        <w:rPr>
          <w:rFonts w:ascii="TH SarabunPSK" w:hAnsi="TH SarabunPSK" w:cs="TH SarabunPSK"/>
          <w:color w:val="002060"/>
          <w:sz w:val="32"/>
          <w:szCs w:val="32"/>
          <w:lang w:val="en-US"/>
        </w:rPr>
        <w:t xml:space="preserve">Z </w:t>
      </w:r>
      <w:r w:rsidR="00493407">
        <w:rPr>
          <w:rFonts w:ascii="TH SarabunPSK" w:hAnsi="TH SarabunPSK" w:cs="TH SarabunPSK" w:hint="cs"/>
          <w:color w:val="002060"/>
          <w:sz w:val="32"/>
          <w:szCs w:val="32"/>
          <w:cs/>
          <w:lang w:val="en-US"/>
        </w:rPr>
        <w:t xml:space="preserve">แล้วให้กลับมานับที่ </w:t>
      </w:r>
      <w:r w:rsidR="00493407">
        <w:rPr>
          <w:rFonts w:ascii="TH SarabunPSK" w:hAnsi="TH SarabunPSK" w:cs="TH SarabunPSK"/>
          <w:color w:val="002060"/>
          <w:sz w:val="32"/>
          <w:szCs w:val="32"/>
          <w:lang w:val="en-US"/>
        </w:rPr>
        <w:t xml:space="preserve">A </w:t>
      </w:r>
      <w:r w:rsidR="00493407">
        <w:rPr>
          <w:rFonts w:ascii="TH SarabunPSK" w:hAnsi="TH SarabunPSK" w:cs="TH SarabunPSK" w:hint="cs"/>
          <w:color w:val="002060"/>
          <w:sz w:val="32"/>
          <w:szCs w:val="32"/>
          <w:cs/>
          <w:lang w:val="en-US"/>
        </w:rPr>
        <w:t>ใหม่</w:t>
      </w:r>
    </w:p>
    <w:p w14:paraId="19D6026A" w14:textId="77777777" w:rsidR="00A608BB" w:rsidRDefault="00A608BB">
      <w:pPr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  <w:lang w:val="en-US"/>
        </w:rPr>
      </w:pPr>
      <w:r w:rsidRPr="00A608BB">
        <w:rPr>
          <w:rFonts w:ascii="TH SarabunPSK" w:hAnsi="TH SarabunPSK" w:cs="TH SarabunPSK" w:hint="cs"/>
          <w:b/>
          <w:bCs/>
          <w:i/>
          <w:iCs/>
          <w:sz w:val="36"/>
          <w:szCs w:val="36"/>
          <w:u w:val="single"/>
          <w:cs/>
          <w:lang w:val="en-US"/>
        </w:rPr>
        <w:t>ข้อมูลเข้า</w:t>
      </w:r>
    </w:p>
    <w:p w14:paraId="418DC78A" w14:textId="77777777" w:rsidR="00190232" w:rsidRDefault="00A608BB" w:rsidP="00E04FEB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cs/>
          <w:lang w:val="en-US"/>
        </w:rPr>
        <w:tab/>
      </w:r>
      <w:r w:rsidR="00190232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มี 2 บรรทัด </w:t>
      </w:r>
    </w:p>
    <w:p w14:paraId="0BF45FA9" w14:textId="0BE17CBB" w:rsidR="00190232" w:rsidRPr="00190232" w:rsidRDefault="00190232" w:rsidP="00190232">
      <w:pPr>
        <w:ind w:left="720" w:firstLine="720"/>
        <w:rPr>
          <w:rFonts w:ascii="TH SarabunPSK" w:hAnsi="TH SarabunPSK" w:cs="TH SarabunPSK" w:hint="cs"/>
          <w:sz w:val="36"/>
          <w:szCs w:val="36"/>
          <w:cs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บรรทัดแรกเป็น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Character 1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ตัว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A – Z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ตัวพิมพ์ใหญ่</w:t>
      </w:r>
    </w:p>
    <w:p w14:paraId="42275EF8" w14:textId="2DEDA08E" w:rsidR="00A608BB" w:rsidRPr="005512BD" w:rsidRDefault="00190232" w:rsidP="00190232">
      <w:pPr>
        <w:ind w:left="720" w:firstLine="720"/>
        <w:rPr>
          <w:rFonts w:ascii="TH SarabunPSK" w:hAnsi="TH SarabunPSK" w:cs="TH SarabunPSK" w:hint="cs"/>
          <w:sz w:val="36"/>
          <w:szCs w:val="36"/>
          <w:cs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บรรทัดที่ 2 เป็นตัวเลขจำนวนเต็มบวก</w:t>
      </w:r>
    </w:p>
    <w:p w14:paraId="7B732E5A" w14:textId="77777777" w:rsidR="00A608BB" w:rsidRDefault="00A608BB">
      <w:pPr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H SarabunPSK" w:hAnsi="TH SarabunPSK" w:cs="TH SarabunPSK" w:hint="cs"/>
          <w:b/>
          <w:bCs/>
          <w:i/>
          <w:iCs/>
          <w:sz w:val="36"/>
          <w:szCs w:val="36"/>
          <w:u w:val="single"/>
          <w:cs/>
          <w:lang w:val="en-US"/>
        </w:rPr>
        <w:t>ผลลัพธ์</w:t>
      </w:r>
    </w:p>
    <w:p w14:paraId="27C15427" w14:textId="76E399C2" w:rsidR="00A608BB" w:rsidRPr="00C730D8" w:rsidRDefault="00B1194A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</w:r>
      <w:r w:rsidR="00190232">
        <w:rPr>
          <w:rFonts w:ascii="TH SarabunPSK" w:hAnsi="TH SarabunPSK" w:cs="TH SarabunPSK" w:hint="cs"/>
          <w:sz w:val="36"/>
          <w:szCs w:val="36"/>
          <w:cs/>
          <w:lang w:val="en-US"/>
        </w:rPr>
        <w:t>มีหนึ่งบรรทัดเป็น</w:t>
      </w:r>
      <w:r w:rsidR="00493407">
        <w:rPr>
          <w:rFonts w:ascii="TH SarabunPSK" w:hAnsi="TH SarabunPSK" w:cs="TH SarabunPSK"/>
          <w:sz w:val="36"/>
          <w:szCs w:val="36"/>
          <w:lang w:val="en-US"/>
        </w:rPr>
        <w:t xml:space="preserve"> Character 1 </w:t>
      </w:r>
      <w:r w:rsidR="00493407">
        <w:rPr>
          <w:rFonts w:ascii="TH SarabunPSK" w:hAnsi="TH SarabunPSK" w:cs="TH SarabunPSK" w:hint="cs"/>
          <w:sz w:val="36"/>
          <w:szCs w:val="36"/>
          <w:cs/>
          <w:lang w:val="en-US"/>
        </w:rPr>
        <w:t>ตัว</w:t>
      </w:r>
      <w:r w:rsidR="00190232">
        <w:rPr>
          <w:rFonts w:ascii="TH SarabunPSK" w:hAnsi="TH SarabunPSK" w:cs="TH SarabunPSK" w:hint="cs"/>
          <w:sz w:val="36"/>
          <w:szCs w:val="36"/>
          <w:cs/>
          <w:lang w:val="en-US"/>
        </w:rPr>
        <w:t>แสดงผลลัพธ์ของ</w:t>
      </w:r>
      <w:r w:rsidR="00493407">
        <w:rPr>
          <w:rFonts w:ascii="TH SarabunPSK" w:hAnsi="TH SarabunPSK" w:cs="TH SarabunPSK" w:hint="cs"/>
          <w:sz w:val="36"/>
          <w:szCs w:val="36"/>
          <w:cs/>
          <w:lang w:val="en-US"/>
        </w:rPr>
        <w:t>โปรแกรม</w:t>
      </w:r>
    </w:p>
    <w:p w14:paraId="3EC6211A" w14:textId="77777777" w:rsidR="00A608BB" w:rsidRDefault="00A608BB">
      <w:pPr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08BB" w14:paraId="6DB87111" w14:textId="77777777" w:rsidTr="00A608BB">
        <w:tc>
          <w:tcPr>
            <w:tcW w:w="4675" w:type="dxa"/>
          </w:tcPr>
          <w:p w14:paraId="51F0C07B" w14:textId="77777777" w:rsidR="00A608BB" w:rsidRDefault="00A608BB">
            <w:pPr>
              <w:rPr>
                <w:rFonts w:ascii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ตัวอย่างข้อมูลเข้า</w:t>
            </w:r>
          </w:p>
        </w:tc>
        <w:tc>
          <w:tcPr>
            <w:tcW w:w="4675" w:type="dxa"/>
          </w:tcPr>
          <w:p w14:paraId="1C1506F4" w14:textId="77777777" w:rsidR="00A608BB" w:rsidRDefault="00A608BB">
            <w:pPr>
              <w:rPr>
                <w:rFonts w:ascii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ตัวอย่างข้อมูลออก</w:t>
            </w:r>
          </w:p>
        </w:tc>
      </w:tr>
      <w:tr w:rsidR="00C730D8" w14:paraId="5C7C8359" w14:textId="77777777" w:rsidTr="00A608BB">
        <w:tc>
          <w:tcPr>
            <w:tcW w:w="4675" w:type="dxa"/>
          </w:tcPr>
          <w:p w14:paraId="1A146CA3" w14:textId="77777777" w:rsidR="00C730D8" w:rsidRPr="002C16C7" w:rsidRDefault="00C730D8" w:rsidP="00C730D8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C16C7">
              <w:rPr>
                <w:rFonts w:ascii="Consolas" w:hAnsi="Consolas" w:cs="Consolas"/>
                <w:sz w:val="22"/>
                <w:szCs w:val="22"/>
                <w:lang w:val="en-US"/>
              </w:rPr>
              <w:t>Enter Uppercase Alphabet : A</w:t>
            </w:r>
          </w:p>
          <w:p w14:paraId="57D67C61" w14:textId="1C985AF8" w:rsidR="00C730D8" w:rsidRPr="00E04FEB" w:rsidRDefault="00C730D8" w:rsidP="00C730D8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C16C7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Enter Number : </w:t>
            </w:r>
            <w:r>
              <w:rPr>
                <w:rFonts w:ascii="Consolas" w:hAnsi="Consolas" w:cs="Consolas"/>
                <w:sz w:val="22"/>
                <w:szCs w:val="22"/>
                <w:lang w:val="en-US"/>
              </w:rPr>
              <w:t>1</w:t>
            </w:r>
          </w:p>
        </w:tc>
        <w:tc>
          <w:tcPr>
            <w:tcW w:w="4675" w:type="dxa"/>
          </w:tcPr>
          <w:p w14:paraId="5A6E81F5" w14:textId="1BE6A6F3" w:rsidR="00C730D8" w:rsidRPr="00E04FEB" w:rsidRDefault="00C730D8" w:rsidP="00C730D8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B</w:t>
            </w:r>
          </w:p>
        </w:tc>
      </w:tr>
      <w:tr w:rsidR="00C730D8" w14:paraId="36020B04" w14:textId="77777777" w:rsidTr="00A608BB">
        <w:tc>
          <w:tcPr>
            <w:tcW w:w="4675" w:type="dxa"/>
          </w:tcPr>
          <w:p w14:paraId="7A9F7D5C" w14:textId="77777777" w:rsidR="00C730D8" w:rsidRPr="002C16C7" w:rsidRDefault="00C730D8" w:rsidP="00C730D8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C16C7">
              <w:rPr>
                <w:rFonts w:ascii="Consolas" w:hAnsi="Consolas" w:cs="Consolas"/>
                <w:sz w:val="22"/>
                <w:szCs w:val="22"/>
                <w:lang w:val="en-US"/>
              </w:rPr>
              <w:t>Enter Uppercase Alphabet : A</w:t>
            </w:r>
          </w:p>
          <w:p w14:paraId="2FC7C406" w14:textId="53991E65" w:rsidR="00C730D8" w:rsidRPr="00E04FEB" w:rsidRDefault="00C730D8" w:rsidP="00C730D8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C16C7">
              <w:rPr>
                <w:rFonts w:ascii="Consolas" w:hAnsi="Consolas" w:cs="Consolas"/>
                <w:sz w:val="22"/>
                <w:szCs w:val="22"/>
                <w:lang w:val="en-US"/>
              </w:rPr>
              <w:t>Enter Number : 26</w:t>
            </w:r>
          </w:p>
        </w:tc>
        <w:tc>
          <w:tcPr>
            <w:tcW w:w="4675" w:type="dxa"/>
          </w:tcPr>
          <w:p w14:paraId="1DB7FA17" w14:textId="342FD8CA" w:rsidR="00C730D8" w:rsidRPr="00E04FEB" w:rsidRDefault="00C730D8" w:rsidP="00C730D8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A</w:t>
            </w:r>
          </w:p>
        </w:tc>
      </w:tr>
      <w:tr w:rsidR="00C730D8" w14:paraId="7AB4AEAA" w14:textId="77777777" w:rsidTr="00A608BB">
        <w:tc>
          <w:tcPr>
            <w:tcW w:w="4675" w:type="dxa"/>
          </w:tcPr>
          <w:p w14:paraId="2A9C9DE4" w14:textId="77777777" w:rsidR="00C730D8" w:rsidRPr="002C16C7" w:rsidRDefault="00C730D8" w:rsidP="00C730D8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C16C7">
              <w:rPr>
                <w:rFonts w:ascii="Consolas" w:hAnsi="Consolas" w:cs="Consolas"/>
                <w:sz w:val="22"/>
                <w:szCs w:val="22"/>
                <w:lang w:val="en-US"/>
              </w:rPr>
              <w:t>Enter Uppercase Alphabet : A</w:t>
            </w:r>
          </w:p>
          <w:p w14:paraId="076D56F2" w14:textId="55620BDE" w:rsidR="00C730D8" w:rsidRPr="00E04FEB" w:rsidRDefault="00C730D8" w:rsidP="00C730D8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C16C7">
              <w:rPr>
                <w:rFonts w:ascii="Consolas" w:hAnsi="Consolas" w:cs="Consolas"/>
                <w:sz w:val="22"/>
                <w:szCs w:val="22"/>
                <w:lang w:val="en-US"/>
              </w:rPr>
              <w:t>Enter Number : 2</w:t>
            </w:r>
            <w:r>
              <w:rPr>
                <w:rFonts w:ascii="Consolas" w:hAnsi="Consolas" w:cs="Consolas"/>
                <w:sz w:val="22"/>
                <w:szCs w:val="22"/>
                <w:lang w:val="en-US"/>
              </w:rPr>
              <w:t>7</w:t>
            </w:r>
          </w:p>
        </w:tc>
        <w:tc>
          <w:tcPr>
            <w:tcW w:w="4675" w:type="dxa"/>
          </w:tcPr>
          <w:p w14:paraId="08AD4820" w14:textId="2D6E2DE6" w:rsidR="00C730D8" w:rsidRPr="00E04FEB" w:rsidRDefault="00C730D8" w:rsidP="00C730D8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B</w:t>
            </w:r>
          </w:p>
        </w:tc>
      </w:tr>
    </w:tbl>
    <w:p w14:paraId="009DB50F" w14:textId="77777777" w:rsidR="00A608BB" w:rsidRPr="00A608BB" w:rsidRDefault="00A608BB">
      <w:pPr>
        <w:rPr>
          <w:rFonts w:ascii="TH SarabunPSK" w:hAnsi="TH SarabunPSK" w:cs="TH SarabunPSK"/>
          <w:sz w:val="36"/>
          <w:szCs w:val="36"/>
          <w:cs/>
          <w:lang w:val="en-US"/>
        </w:rPr>
      </w:pPr>
    </w:p>
    <w:sectPr w:rsidR="00A608BB" w:rsidRPr="00A608BB">
      <w:headerReference w:type="even" r:id="rId6"/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55F8" w14:textId="77777777" w:rsidR="003A08FB" w:rsidRDefault="003A08FB" w:rsidP="00A608BB">
      <w:r>
        <w:separator/>
      </w:r>
    </w:p>
  </w:endnote>
  <w:endnote w:type="continuationSeparator" w:id="0">
    <w:p w14:paraId="7C9BEEF1" w14:textId="77777777" w:rsidR="003A08FB" w:rsidRDefault="003A08FB" w:rsidP="00A6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9EF1C" w14:textId="77777777" w:rsidR="00A608BB" w:rsidRPr="00A608BB" w:rsidRDefault="00A608BB" w:rsidP="00A608BB">
    <w:pPr>
      <w:pStyle w:val="Header"/>
      <w:rPr>
        <w:lang w:val="en-US"/>
      </w:rPr>
    </w:pPr>
    <w:r>
      <w:rPr>
        <w:lang w:val="en-US"/>
      </w:rPr>
      <w:t>6434480323 | Ratchanon Panmas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693A" w14:textId="77777777" w:rsidR="003A08FB" w:rsidRDefault="003A08FB" w:rsidP="00A608BB">
      <w:r>
        <w:separator/>
      </w:r>
    </w:p>
  </w:footnote>
  <w:footnote w:type="continuationSeparator" w:id="0">
    <w:p w14:paraId="530577B9" w14:textId="77777777" w:rsidR="003A08FB" w:rsidRDefault="003A08FB" w:rsidP="00A60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65610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615C772" w14:textId="77777777" w:rsidR="00A608BB" w:rsidRDefault="00A608BB" w:rsidP="00BF5F6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911312" w14:textId="77777777" w:rsidR="00A608BB" w:rsidRDefault="00A608BB" w:rsidP="00A608B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44678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D81F217" w14:textId="77777777" w:rsidR="00A608BB" w:rsidRDefault="00A608BB" w:rsidP="00BF5F6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314CD2" w14:textId="77777777" w:rsidR="00A608BB" w:rsidRDefault="00A608BB" w:rsidP="00A608B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C1"/>
    <w:rsid w:val="00062DF0"/>
    <w:rsid w:val="00190232"/>
    <w:rsid w:val="00214323"/>
    <w:rsid w:val="003A08FB"/>
    <w:rsid w:val="004061D7"/>
    <w:rsid w:val="00493407"/>
    <w:rsid w:val="005512BD"/>
    <w:rsid w:val="005D4BC1"/>
    <w:rsid w:val="00A608BB"/>
    <w:rsid w:val="00AC46B6"/>
    <w:rsid w:val="00AE7971"/>
    <w:rsid w:val="00B1194A"/>
    <w:rsid w:val="00C730D8"/>
    <w:rsid w:val="00E0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EB8C6"/>
  <w15:chartTrackingRefBased/>
  <w15:docId w15:val="{CB8C0AF4-6D0D-D845-B5ED-834179EE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8B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A60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8BB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A608BB"/>
  </w:style>
  <w:style w:type="table" w:styleId="TableGrid">
    <w:name w:val="Table Grid"/>
    <w:basedOn w:val="TableNormal"/>
    <w:uiPriority w:val="39"/>
    <w:rsid w:val="00A60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tchanon/Library/Group%20Containers/UBF8T346G9.Office/User%20Content.localized/Templates.localized/Comprog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ComprogLab.dotx</Template>
  <TotalTime>10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Ratchanon Panmas</cp:lastModifiedBy>
  <cp:revision>2</cp:revision>
  <dcterms:created xsi:type="dcterms:W3CDTF">2021-10-06T00:25:00Z</dcterms:created>
  <dcterms:modified xsi:type="dcterms:W3CDTF">2021-10-06T02:47:00Z</dcterms:modified>
</cp:coreProperties>
</file>